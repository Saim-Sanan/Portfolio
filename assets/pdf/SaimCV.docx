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1DB54E6F" w14:textId="77777777" w:rsidTr="00A21AF8">
        <w:tc>
          <w:tcPr>
            <w:tcW w:w="2160" w:type="dxa"/>
            <w:gridSpan w:val="2"/>
          </w:tcPr>
          <w:p w14:paraId="5A5E0F27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2A56D203" wp14:editId="5FC37D01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FB9D902" w14:textId="10AA8CF6" w:rsidR="004B4147" w:rsidRDefault="00530F86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3469BE" w14:textId="1F888FEC" w:rsidR="004B4147" w:rsidRDefault="00530F86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56D203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FB9D902" w14:textId="10AA8CF6" w:rsidR="004B4147" w:rsidRDefault="00530F86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4B3469BE" w14:textId="1F888FEC" w:rsidR="004B4147" w:rsidRDefault="00530F86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65782DEC" w14:textId="619BDD86" w:rsidR="004B4147" w:rsidRDefault="00530F86" w:rsidP="004B4147">
            <w:pPr>
              <w:pStyle w:val="Title"/>
            </w:pPr>
            <w:r>
              <w:t>Saim</w:t>
            </w:r>
          </w:p>
          <w:p w14:paraId="4E86A002" w14:textId="69DD3CBD" w:rsidR="004B4147" w:rsidRPr="004B4147" w:rsidRDefault="00530F86" w:rsidP="00A21AF8">
            <w:pPr>
              <w:pStyle w:val="Subtitle"/>
            </w:pPr>
            <w:r>
              <w:t>Sanan</w:t>
            </w:r>
          </w:p>
        </w:tc>
      </w:tr>
      <w:tr w:rsidR="00A21AF8" w:rsidRPr="004B4147" w14:paraId="59A8C9B9" w14:textId="77777777" w:rsidTr="007772B1">
        <w:tc>
          <w:tcPr>
            <w:tcW w:w="2160" w:type="dxa"/>
            <w:gridSpan w:val="2"/>
          </w:tcPr>
          <w:p w14:paraId="4F8ECCC5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3452703E" w14:textId="01FC9B65" w:rsidR="00A21AF8" w:rsidRPr="004B4147" w:rsidRDefault="00C05E1D" w:rsidP="00A21AF8">
            <w:pPr>
              <w:pStyle w:val="Jobtitle"/>
            </w:pPr>
            <w:r>
              <w:t>Student (BS</w:t>
            </w:r>
            <w:r w:rsidR="007C4F63">
              <w:t>-</w:t>
            </w:r>
            <w:r>
              <w:t>S</w:t>
            </w:r>
            <w:r w:rsidR="007C4F63">
              <w:t>E</w:t>
            </w:r>
            <w:r w:rsidR="00DE0FDE">
              <w:softHyphen/>
            </w:r>
            <w:r w:rsidR="007C4F63">
              <w:t xml:space="preserve">   </w:t>
            </w:r>
            <w:r>
              <w:t>IM Sciences</w:t>
            </w:r>
            <w:r w:rsidR="007C4F63">
              <w:t xml:space="preserve"> </w:t>
            </w:r>
            <w:r w:rsidR="00D458AB">
              <w:t>P</w:t>
            </w:r>
            <w:r w:rsidR="007C4F63">
              <w:t>eshawar</w:t>
            </w:r>
            <w:r>
              <w:t>)</w:t>
            </w:r>
          </w:p>
        </w:tc>
      </w:tr>
      <w:tr w:rsidR="007772B1" w:rsidRPr="004B4147" w14:paraId="0CB48CA1" w14:textId="77777777" w:rsidTr="00C777FF">
        <w:trPr>
          <w:trHeight w:val="720"/>
        </w:trPr>
        <w:tc>
          <w:tcPr>
            <w:tcW w:w="2160" w:type="dxa"/>
            <w:gridSpan w:val="2"/>
          </w:tcPr>
          <w:p w14:paraId="3B4F97D2" w14:textId="13ADE615" w:rsidR="00530F86" w:rsidRPr="002D4EDF" w:rsidRDefault="00530F86" w:rsidP="00A21AF8">
            <w:pPr>
              <w:rPr>
                <w:sz w:val="16"/>
                <w:szCs w:val="16"/>
              </w:rPr>
            </w:pPr>
          </w:p>
        </w:tc>
        <w:tc>
          <w:tcPr>
            <w:tcW w:w="8640" w:type="dxa"/>
            <w:gridSpan w:val="4"/>
          </w:tcPr>
          <w:p w14:paraId="7780366B" w14:textId="77777777" w:rsidR="007772B1" w:rsidRPr="002D4EDF" w:rsidRDefault="007772B1" w:rsidP="00A21AF8">
            <w:pPr>
              <w:pStyle w:val="Jobtitle"/>
              <w:rPr>
                <w:sz w:val="16"/>
                <w:szCs w:val="16"/>
              </w:rPr>
            </w:pPr>
          </w:p>
        </w:tc>
      </w:tr>
      <w:tr w:rsidR="00BF0DAF" w:rsidRPr="00997E86" w14:paraId="6576025B" w14:textId="77777777" w:rsidTr="00452292">
        <w:tc>
          <w:tcPr>
            <w:tcW w:w="540" w:type="dxa"/>
            <w:vAlign w:val="center"/>
          </w:tcPr>
          <w:p w14:paraId="0583A361" w14:textId="77777777" w:rsidR="00BF0DAF" w:rsidRPr="002D4EDF" w:rsidRDefault="00BF0DAF" w:rsidP="00BF0DAF">
            <w:pPr>
              <w:pStyle w:val="Contact"/>
              <w:rPr>
                <w:sz w:val="16"/>
                <w:szCs w:val="16"/>
              </w:rPr>
            </w:pPr>
            <w:r w:rsidRPr="002D4EDF"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699F66E1" wp14:editId="233AA593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2245A5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61F7E22" w14:textId="09976E6B" w:rsidR="00BF0DAF" w:rsidRPr="002D4EDF" w:rsidRDefault="00530F86" w:rsidP="00BF0DAF">
            <w:pPr>
              <w:pStyle w:val="Contact"/>
              <w:rPr>
                <w:sz w:val="16"/>
                <w:szCs w:val="16"/>
              </w:rPr>
            </w:pPr>
            <w:r w:rsidRPr="002D4EDF">
              <w:rPr>
                <w:sz w:val="16"/>
                <w:szCs w:val="16"/>
              </w:rPr>
              <w:t>0345-9418418</w:t>
            </w:r>
          </w:p>
        </w:tc>
        <w:tc>
          <w:tcPr>
            <w:tcW w:w="450" w:type="dxa"/>
          </w:tcPr>
          <w:p w14:paraId="2136932E" w14:textId="77777777" w:rsidR="00BF0DAF" w:rsidRPr="002D4EDF" w:rsidRDefault="00BF0DAF" w:rsidP="00BF0DAF">
            <w:pPr>
              <w:rPr>
                <w:sz w:val="22"/>
                <w:szCs w:val="22"/>
              </w:rPr>
            </w:pPr>
          </w:p>
        </w:tc>
        <w:tc>
          <w:tcPr>
            <w:tcW w:w="6480" w:type="dxa"/>
            <w:gridSpan w:val="2"/>
            <w:vMerge w:val="restart"/>
          </w:tcPr>
          <w:sdt>
            <w:sdtPr>
              <w:rPr>
                <w:sz w:val="22"/>
                <w:szCs w:val="22"/>
              </w:rPr>
              <w:id w:val="1958058710"/>
              <w:placeholder>
                <w:docPart w:val="26A8ACEE4CD74FE5A209E9ED0A83E0B7"/>
              </w:placeholder>
              <w:temporary/>
              <w:showingPlcHdr/>
              <w15:appearance w15:val="hidden"/>
            </w:sdtPr>
            <w:sdtContent>
              <w:p w14:paraId="45B9015C" w14:textId="77777777" w:rsidR="00BF0DAF" w:rsidRPr="002D4EDF" w:rsidRDefault="00BF0DAF" w:rsidP="00BF0DAF">
                <w:pPr>
                  <w:pStyle w:val="Heading1"/>
                  <w:rPr>
                    <w:sz w:val="22"/>
                    <w:szCs w:val="22"/>
                  </w:rPr>
                </w:pPr>
                <w:r w:rsidRPr="002D4EDF">
                  <w:rPr>
                    <w:sz w:val="22"/>
                    <w:szCs w:val="22"/>
                  </w:rPr>
                  <w:t>ABOUT ME</w:t>
                </w:r>
              </w:p>
            </w:sdtContent>
          </w:sdt>
        </w:tc>
      </w:tr>
      <w:tr w:rsidR="00BF0DAF" w:rsidRPr="00997E86" w14:paraId="7DCB224D" w14:textId="77777777" w:rsidTr="00452292">
        <w:tc>
          <w:tcPr>
            <w:tcW w:w="540" w:type="dxa"/>
            <w:vAlign w:val="center"/>
          </w:tcPr>
          <w:p w14:paraId="7B455863" w14:textId="77777777" w:rsidR="00BF0DAF" w:rsidRPr="002D4EDF" w:rsidRDefault="00BF0DAF" w:rsidP="00BF0DAF">
            <w:pPr>
              <w:pStyle w:val="Contact"/>
              <w:rPr>
                <w:sz w:val="16"/>
                <w:szCs w:val="16"/>
              </w:rPr>
            </w:pPr>
            <w:r w:rsidRPr="002D4EDF"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1BEEB818" wp14:editId="30193355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8C0888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E5CCD6B" w14:textId="7CF2A4D9" w:rsidR="00BF0DAF" w:rsidRPr="002D4EDF" w:rsidRDefault="00530F86" w:rsidP="00BF0DAF">
            <w:pPr>
              <w:pStyle w:val="Contact"/>
              <w:rPr>
                <w:sz w:val="16"/>
                <w:szCs w:val="16"/>
              </w:rPr>
            </w:pPr>
            <w:r w:rsidRPr="002D4EDF">
              <w:rPr>
                <w:sz w:val="16"/>
                <w:szCs w:val="16"/>
              </w:rPr>
              <w:t>saimsanan21@gmail.com</w:t>
            </w:r>
          </w:p>
        </w:tc>
        <w:tc>
          <w:tcPr>
            <w:tcW w:w="450" w:type="dxa"/>
          </w:tcPr>
          <w:p w14:paraId="39415AA9" w14:textId="77777777" w:rsidR="00BF0DAF" w:rsidRPr="002D4EDF" w:rsidRDefault="00BF0DAF" w:rsidP="00BF0DAF">
            <w:pPr>
              <w:rPr>
                <w:sz w:val="22"/>
                <w:szCs w:val="22"/>
              </w:rPr>
            </w:pPr>
          </w:p>
        </w:tc>
        <w:tc>
          <w:tcPr>
            <w:tcW w:w="6480" w:type="dxa"/>
            <w:gridSpan w:val="2"/>
            <w:vMerge/>
          </w:tcPr>
          <w:p w14:paraId="1B3FE89A" w14:textId="77777777" w:rsidR="00BF0DAF" w:rsidRPr="002D4EDF" w:rsidRDefault="00BF0DAF" w:rsidP="00BF0DAF">
            <w:pPr>
              <w:rPr>
                <w:sz w:val="22"/>
                <w:szCs w:val="22"/>
              </w:rPr>
            </w:pPr>
          </w:p>
        </w:tc>
      </w:tr>
      <w:tr w:rsidR="00CD2FD2" w:rsidRPr="00CD2FD2" w14:paraId="3D4C2F66" w14:textId="77777777" w:rsidTr="009F2C1E">
        <w:trPr>
          <w:trHeight w:val="2429"/>
        </w:trPr>
        <w:tc>
          <w:tcPr>
            <w:tcW w:w="540" w:type="dxa"/>
            <w:vAlign w:val="center"/>
          </w:tcPr>
          <w:p w14:paraId="74EFD350" w14:textId="77777777" w:rsidR="00CD2FD2" w:rsidRPr="002D4EDF" w:rsidRDefault="00CD2FD2" w:rsidP="00CD2FD2">
            <w:pPr>
              <w:pStyle w:val="Contact"/>
              <w:rPr>
                <w:sz w:val="16"/>
                <w:szCs w:val="16"/>
              </w:rPr>
            </w:pPr>
            <w:r w:rsidRPr="002D4EDF"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51D309B6" wp14:editId="62AB51F4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FAD855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F8AA145" w14:textId="7BB1A426" w:rsidR="00CD2FD2" w:rsidRPr="002D4EDF" w:rsidRDefault="00530F86" w:rsidP="00CD2FD2">
            <w:pPr>
              <w:pStyle w:val="Contact"/>
              <w:rPr>
                <w:sz w:val="16"/>
                <w:szCs w:val="16"/>
              </w:rPr>
            </w:pPr>
            <w:r w:rsidRPr="002D4EDF">
              <w:rPr>
                <w:sz w:val="16"/>
                <w:szCs w:val="16"/>
              </w:rPr>
              <w:t>Peshawar/KPK/Pakistan</w:t>
            </w:r>
          </w:p>
        </w:tc>
        <w:tc>
          <w:tcPr>
            <w:tcW w:w="450" w:type="dxa"/>
          </w:tcPr>
          <w:p w14:paraId="74599B9F" w14:textId="77777777" w:rsidR="00CD2FD2" w:rsidRPr="002D4EDF" w:rsidRDefault="00CD2FD2" w:rsidP="00CD2FD2">
            <w:pPr>
              <w:rPr>
                <w:sz w:val="22"/>
                <w:szCs w:val="22"/>
              </w:rPr>
            </w:pPr>
          </w:p>
        </w:tc>
        <w:tc>
          <w:tcPr>
            <w:tcW w:w="3600" w:type="dxa"/>
            <w:tcBorders>
              <w:bottom w:val="single" w:sz="4" w:space="0" w:color="D9D9D9" w:themeColor="background1" w:themeShade="D9"/>
            </w:tcBorders>
          </w:tcPr>
          <w:p w14:paraId="4F895598" w14:textId="77777777" w:rsidR="00CD2FD2" w:rsidRPr="002D4EDF" w:rsidRDefault="00760FA0" w:rsidP="00CD2FD2">
            <w:pPr>
              <w:pStyle w:val="Introduction"/>
              <w:rPr>
                <w:sz w:val="22"/>
                <w:szCs w:val="22"/>
              </w:rPr>
            </w:pPr>
            <w:r w:rsidRPr="002D4EDF">
              <w:rPr>
                <w:sz w:val="22"/>
                <w:szCs w:val="22"/>
              </w:rPr>
              <w:t>A very elegant and accomplished person focused towards high goals.</w:t>
            </w:r>
          </w:p>
          <w:p w14:paraId="2CB40E83" w14:textId="56C5C782" w:rsidR="00760FA0" w:rsidRPr="002D4EDF" w:rsidRDefault="00760FA0" w:rsidP="00CD2FD2">
            <w:pPr>
              <w:pStyle w:val="Introduction"/>
              <w:rPr>
                <w:sz w:val="22"/>
                <w:szCs w:val="22"/>
              </w:rPr>
            </w:pPr>
            <w:r w:rsidRPr="002D4EDF">
              <w:rPr>
                <w:sz w:val="22"/>
                <w:szCs w:val="22"/>
              </w:rPr>
              <w:t xml:space="preserve">Quality and punctuality… </w:t>
            </w:r>
          </w:p>
        </w:tc>
        <w:tc>
          <w:tcPr>
            <w:tcW w:w="2880" w:type="dxa"/>
            <w:tcBorders>
              <w:bottom w:val="single" w:sz="4" w:space="0" w:color="D9D9D9" w:themeColor="background1" w:themeShade="D9"/>
            </w:tcBorders>
          </w:tcPr>
          <w:p w14:paraId="129D72DC" w14:textId="30750288" w:rsidR="00CD2FD2" w:rsidRPr="002D4EDF" w:rsidRDefault="00147929" w:rsidP="00CD2FD2">
            <w:pPr>
              <w:rPr>
                <w:sz w:val="22"/>
                <w:szCs w:val="22"/>
                <w:lang w:val="it-IT"/>
              </w:rPr>
            </w:pPr>
            <w:r w:rsidRPr="002D4EDF">
              <w:rPr>
                <w:rFonts w:ascii="Lato" w:hAnsi="Lato"/>
                <w:color w:val="121416"/>
                <w:sz w:val="22"/>
                <w:szCs w:val="22"/>
                <w:shd w:val="clear" w:color="auto" w:fill="FFFFFF"/>
              </w:rPr>
              <w:t>To work as a Software Engineer applying my knowledge in the field of testing, designing, and maintenance to cater to the specific needs of the people.</w:t>
            </w:r>
          </w:p>
        </w:tc>
      </w:tr>
      <w:tr w:rsidR="00144072" w:rsidRPr="002D4EDF" w14:paraId="11966654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sz w:val="20"/>
                <w:szCs w:val="20"/>
              </w:rPr>
              <w:id w:val="-2037806220"/>
              <w:placeholder>
                <w:docPart w:val="09F4D70355BA4100B6A6C409F83B1731"/>
              </w:placeholder>
              <w:temporary/>
              <w:showingPlcHdr/>
              <w15:appearance w15:val="hidden"/>
            </w:sdtPr>
            <w:sdtContent>
              <w:p w14:paraId="4FE9BE4F" w14:textId="77777777" w:rsidR="00144072" w:rsidRPr="002D4EDF" w:rsidRDefault="00144072" w:rsidP="00144072">
                <w:pPr>
                  <w:pStyle w:val="Heading1"/>
                  <w:rPr>
                    <w:sz w:val="20"/>
                    <w:szCs w:val="20"/>
                  </w:rPr>
                </w:pPr>
                <w:r w:rsidRPr="002D4EDF">
                  <w:rPr>
                    <w:sz w:val="20"/>
                    <w:szCs w:val="20"/>
                  </w:rPr>
                  <w:t>Skills</w:t>
                </w:r>
              </w:p>
            </w:sdtContent>
          </w:sdt>
          <w:p w14:paraId="5536BDCE" w14:textId="3712365B" w:rsidR="00144072" w:rsidRPr="002D4EDF" w:rsidRDefault="00144072" w:rsidP="00144072">
            <w:pPr>
              <w:rPr>
                <w:sz w:val="20"/>
                <w:szCs w:val="20"/>
              </w:rPr>
            </w:pPr>
            <w:r w:rsidRPr="002D4EDF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8F80920" wp14:editId="5EA1C124">
                      <wp:extent cx="2160462" cy="2024738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462" cy="2024738"/>
                                <a:chOff x="-8364" y="-1"/>
                                <a:chExt cx="2160462" cy="2024738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-1"/>
                                  <a:ext cx="2152098" cy="319763"/>
                                  <a:chOff x="502195" y="4913493"/>
                                  <a:chExt cx="2152098" cy="319763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027C989" w14:textId="388A285E" w:rsidR="00144072" w:rsidRPr="008E2197" w:rsidRDefault="000224B5" w:rsidP="008E2197">
                                      <w:pPr>
                                        <w:pStyle w:val="Skill"/>
                                      </w:pPr>
                                      <w:r>
                                        <w:t>Flutter App Development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3"/>
                                    <a:ext cx="1800000" cy="162000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F2FAD26" w14:textId="38E8FC25" w:rsidR="00144072" w:rsidRDefault="0004380A" w:rsidP="008E2197">
                                      <w:pPr>
                                        <w:pStyle w:val="Skillscore"/>
                                      </w:pPr>
                                      <w:r>
                                        <w:t>8</w:t>
                                      </w:r>
                                      <w:r w:rsidR="00530F86">
                                        <w:t>/10</w:t>
                                      </w:r>
                                    </w:p>
                                    <w:p w14:paraId="75C03925" w14:textId="6A5D2AFD" w:rsidR="00530F86" w:rsidRDefault="00530F86" w:rsidP="008E2197">
                                      <w:pPr>
                                        <w:pStyle w:val="Skillscore"/>
                                      </w:pPr>
                                    </w:p>
                                    <w:p w14:paraId="13471124" w14:textId="77777777" w:rsidR="00530F86" w:rsidRDefault="00530F8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8364" y="428549"/>
                                  <a:ext cx="2160462" cy="319838"/>
                                  <a:chOff x="493831" y="5339487"/>
                                  <a:chExt cx="2160462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1812413" w14:textId="29D4ABDB" w:rsidR="008E2197" w:rsidRDefault="000224B5" w:rsidP="008E2197">
                                      <w:pPr>
                                        <w:pStyle w:val="Skill"/>
                                      </w:pPr>
                                      <w:r>
                                        <w:t>Web Development</w:t>
                                      </w:r>
                                    </w:p>
                                    <w:p w14:paraId="3251CAA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93831" y="5339487"/>
                                    <a:ext cx="1800000" cy="16323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2F52561" w14:textId="31C92F90" w:rsidR="00144072" w:rsidRDefault="000224B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</w:t>
                                      </w:r>
                                      <w:r w:rsidR="00530F86">
                                        <w:t>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643"/>
                                  <a:ext cx="2152098" cy="578919"/>
                                  <a:chOff x="502195" y="5765025"/>
                                  <a:chExt cx="2152098" cy="578919"/>
                                </a:xfrm>
                              </wpg:grpSpPr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508680" y="618067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D240496" w14:textId="2BBCB7BF" w:rsidR="008E2197" w:rsidRDefault="000224B5" w:rsidP="008E2197">
                                      <w:pPr>
                                        <w:pStyle w:val="Skill"/>
                                      </w:pPr>
                                      <w:r>
                                        <w:t>Python, Java, C++</w:t>
                                      </w:r>
                                      <w:r w:rsidR="00F34F44">
                                        <w:t>, Dart, PHP, JavaScript</w:t>
                                      </w:r>
                                    </w:p>
                                    <w:p w14:paraId="29D0C7CF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025"/>
                                    <a:ext cx="1800000" cy="162000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26B360" w14:textId="42374AA6" w:rsidR="008E2197" w:rsidRDefault="000224B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</w:t>
                                      </w:r>
                                      <w:r w:rsidR="00530F86">
                                        <w:t>/10</w:t>
                                      </w:r>
                                    </w:p>
                                    <w:p w14:paraId="46BC5BD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62" name="Arrow: Pentagon 62"/>
                                <wps:cNvSpPr/>
                                <wps:spPr>
                                  <a:xfrm>
                                    <a:off x="508680" y="6175369"/>
                                    <a:ext cx="1800000" cy="162000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AC0E339" w14:textId="36C76EB0" w:rsidR="008E2197" w:rsidRDefault="00F34F44" w:rsidP="008E2197">
                                      <w:pPr>
                                        <w:pStyle w:val="Skill"/>
                                      </w:pPr>
                                      <w:r>
                                        <w:t xml:space="preserve">OOP, </w:t>
                                      </w:r>
                                      <w:r w:rsidR="000224B5">
                                        <w:t xml:space="preserve">Data Structures, </w:t>
                                      </w:r>
                                      <w:r>
                                        <w:t>Database</w:t>
                                      </w:r>
                                    </w:p>
                                    <w:p w14:paraId="44D9D15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00408AB" w14:textId="7E5ED98F" w:rsidR="008E2197" w:rsidRDefault="000224B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25CD49D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072"/>
                                  <a:ext cx="2152098" cy="320665"/>
                                  <a:chOff x="502195" y="6616866"/>
                                  <a:chExt cx="2152098" cy="320665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61E43A" w14:textId="74401F3A" w:rsidR="008E2197" w:rsidRDefault="00F34F44" w:rsidP="008E2197">
                                      <w:pPr>
                                        <w:pStyle w:val="Skill"/>
                                      </w:pPr>
                                      <w:r>
                                        <w:t>Firebase, SQL</w:t>
                                      </w:r>
                                      <w:r w:rsidR="00E0279F">
                                        <w:t>, MYSQL, ORACLE</w:t>
                                      </w:r>
                                    </w:p>
                                    <w:p w14:paraId="277D741E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6866"/>
                                    <a:ext cx="180000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15" y="6617467"/>
                                    <a:ext cx="855223" cy="1682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B0425E0" w14:textId="22F4965F" w:rsidR="008E2197" w:rsidRDefault="00530F8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592DC788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F80920" id="Group 153" o:spid="_x0000_s1030" style="width:170.1pt;height:159.45pt;mso-position-horizontal-relative:char;mso-position-vertical-relative:line" coordorigin="-83" coordsize="21604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3027C989" w14:textId="388A285E" w:rsidR="00144072" w:rsidRPr="008E2197" w:rsidRDefault="000224B5" w:rsidP="008E2197">
                                <w:pPr>
                                  <w:pStyle w:val="Skill"/>
                                </w:pPr>
                                <w:r>
                                  <w:t>Flutter App Development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80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" adj="20628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0F2FAD26" w14:textId="38E8FC25" w:rsidR="00144072" w:rsidRDefault="0004380A" w:rsidP="008E2197">
                                <w:pPr>
                                  <w:pStyle w:val="Skillscore"/>
                                </w:pPr>
                                <w:r>
                                  <w:t>8</w:t>
                                </w:r>
                                <w:r w:rsidR="00530F86">
                                  <w:t>/10</w:t>
                                </w:r>
                              </w:p>
                              <w:p w14:paraId="75C03925" w14:textId="6A5D2AFD" w:rsidR="00530F86" w:rsidRDefault="00530F86" w:rsidP="008E2197">
                                <w:pPr>
                                  <w:pStyle w:val="Skillscore"/>
                                </w:pPr>
                              </w:p>
                              <w:p w14:paraId="13471124" w14:textId="77777777" w:rsidR="00530F86" w:rsidRDefault="00530F8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left:-83;top:4285;width:21603;height:3198" coordorigin="4938,53394" coordsize="21604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1812413" w14:textId="29D4ABDB" w:rsidR="008E2197" w:rsidRDefault="000224B5" w:rsidP="008E2197">
                                <w:pPr>
                                  <w:pStyle w:val="Skill"/>
                                </w:pPr>
                                <w:r>
                                  <w:t>Web Development</w:t>
                                </w:r>
                              </w:p>
                              <w:p w14:paraId="3251CAA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4938;top:53394;width:1800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" adj="20621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52F52561" w14:textId="31C92F90" w:rsidR="00144072" w:rsidRDefault="000224B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</w:t>
                                </w:r>
                                <w:r w:rsidR="00530F86">
                                  <w:t>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66;width:21520;height:5789" coordorigin="5021,57650" coordsize="21520,5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63" o:spid="_x0000_s1042" style="position:absolute;left:5086;top:61806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" fillcolor="#cdedda [3207]" stroked="f" strokeweight="1pt"/>
                        <v:shape id="TextBox 119" o:spid="_x0000_s1043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D240496" w14:textId="2BBCB7BF" w:rsidR="008E2197" w:rsidRDefault="000224B5" w:rsidP="008E2197">
                                <w:pPr>
                                  <w:pStyle w:val="Skill"/>
                                </w:pPr>
                                <w:r>
                                  <w:t>Python, Java, C++</w:t>
                                </w:r>
                                <w:r w:rsidR="00F34F44">
                                  <w:t>, Dart, PHP, JavaScript</w:t>
                                </w:r>
                              </w:p>
                              <w:p w14:paraId="29D0C7CF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4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5" type="#_x0000_t15" style="position:absolute;left:5021;top:57650;width:180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" adj="20628" fillcolor="#1d3251 [3204]" stroked="f" strokeweight="1pt"/>
                        <v:shape id="TextBox 122" o:spid="_x0000_s1046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6B26B360" w14:textId="42374AA6" w:rsidR="008E2197" w:rsidRDefault="000224B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</w:t>
                                </w:r>
                                <w:r w:rsidR="00530F86">
                                  <w:t>/10</w:t>
                                </w:r>
                              </w:p>
                              <w:p w14:paraId="46BC5BD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rrow: Pentagon 62" o:spid="_x0000_s1047" type="#_x0000_t15" style="position:absolute;left:5086;top:61753;width:180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" adj="20628" fillcolor="#1d3251 [3204]" stroked="f" strokeweight="1pt"/>
                      </v:group>
                      <v:group id="Group 26" o:spid="_x0000_s1048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9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2AC0E339" w14:textId="36C76EB0" w:rsidR="008E2197" w:rsidRDefault="00F34F44" w:rsidP="008E2197">
                                <w:pPr>
                                  <w:pStyle w:val="Skill"/>
                                </w:pPr>
                                <w:r>
                                  <w:t xml:space="preserve">OOP, </w:t>
                                </w:r>
                                <w:r w:rsidR="000224B5">
                                  <w:t xml:space="preserve">Data Structures, </w:t>
                                </w:r>
                                <w:r>
                                  <w:t>Database</w:t>
                                </w:r>
                              </w:p>
                              <w:p w14:paraId="44D9D15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300408AB" w14:textId="7E5ED98F" w:rsidR="008E2197" w:rsidRDefault="000224B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25CD49D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0;width:21520;height:3207" coordorigin="5021,66168" coordsize="21520,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561E43A" w14:textId="74401F3A" w:rsidR="008E2197" w:rsidRDefault="00F34F44" w:rsidP="008E2197">
                                <w:pPr>
                                  <w:pStyle w:val="Skill"/>
                                </w:pPr>
                                <w:r>
                                  <w:t>Firebase, SQL</w:t>
                                </w:r>
                                <w:r w:rsidR="00E0279F">
                                  <w:t>, MYSQL, ORACLE</w:t>
                                </w:r>
                              </w:p>
                              <w:p w14:paraId="277D741E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68;width:1800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" adj="20620" fillcolor="#1d3251 [3204]" stroked="f" strokeweight="1pt"/>
                        <v:shape id="TextBox 132" o:spid="_x0000_s1055" type="#_x0000_t202" style="position:absolute;left:11742;top:66174;width:855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2B0425E0" w14:textId="22F4965F" w:rsidR="008E2197" w:rsidRDefault="00530F8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592DC788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sz w:val="20"/>
                <w:szCs w:val="20"/>
              </w:rPr>
              <w:id w:val="434569950"/>
              <w:placeholder>
                <w:docPart w:val="E512D8474DEB44CD819BC591031AE1C0"/>
              </w:placeholder>
              <w:temporary/>
              <w:showingPlcHdr/>
              <w15:appearance w15:val="hidden"/>
            </w:sdtPr>
            <w:sdtContent>
              <w:p w14:paraId="301C7143" w14:textId="77777777" w:rsidR="008E2197" w:rsidRPr="002D4EDF" w:rsidRDefault="008E2197" w:rsidP="008E2197">
                <w:pPr>
                  <w:pStyle w:val="Heading1"/>
                  <w:rPr>
                    <w:sz w:val="20"/>
                    <w:szCs w:val="20"/>
                  </w:rPr>
                </w:pPr>
                <w:r w:rsidRPr="002D4EDF">
                  <w:rPr>
                    <w:sz w:val="20"/>
                    <w:szCs w:val="20"/>
                  </w:rPr>
                  <w:t>Education</w:t>
                </w:r>
              </w:p>
            </w:sdtContent>
          </w:sdt>
          <w:p w14:paraId="4E31E09F" w14:textId="547FBD16" w:rsidR="008E2197" w:rsidRPr="002D4EDF" w:rsidRDefault="00530F86" w:rsidP="008E2197">
            <w:pPr>
              <w:pStyle w:val="Heading2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BS-Software engineering</w:t>
            </w:r>
          </w:p>
          <w:p w14:paraId="6A82FFF6" w14:textId="6099958A" w:rsidR="00552F9B" w:rsidRPr="002D4EDF" w:rsidRDefault="00530F86" w:rsidP="00552F9B">
            <w:pPr>
              <w:pStyle w:val="Heading4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Institute of Management Sciences</w:t>
            </w:r>
          </w:p>
          <w:p w14:paraId="3EA27628" w14:textId="09A4BEBB" w:rsidR="00552F9B" w:rsidRPr="002D4EDF" w:rsidRDefault="00530F86" w:rsidP="00552F9B">
            <w:pPr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In progress</w:t>
            </w:r>
          </w:p>
          <w:p w14:paraId="799BA4AF" w14:textId="7CD01794" w:rsidR="00552F9B" w:rsidRPr="002D4EDF" w:rsidRDefault="00530F86" w:rsidP="00552F9B">
            <w:pPr>
              <w:pStyle w:val="Heading2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Pre-Engineering</w:t>
            </w:r>
          </w:p>
          <w:p w14:paraId="6309CAB4" w14:textId="345AD7F9" w:rsidR="00552F9B" w:rsidRPr="002D4EDF" w:rsidRDefault="00530F86" w:rsidP="00552F9B">
            <w:pPr>
              <w:pStyle w:val="Heading4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Government College Peshawar</w:t>
            </w:r>
          </w:p>
          <w:p w14:paraId="09B2426C" w14:textId="644DE87A" w:rsidR="00552F9B" w:rsidRPr="002D4EDF" w:rsidRDefault="00530F86" w:rsidP="00552F9B">
            <w:pPr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2018-2020</w:t>
            </w:r>
          </w:p>
          <w:p w14:paraId="16AAD359" w14:textId="0D5E6561" w:rsidR="00552F9B" w:rsidRPr="002D4EDF" w:rsidRDefault="00530F86" w:rsidP="00552F9B">
            <w:pPr>
              <w:pStyle w:val="Heading2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Matric</w:t>
            </w:r>
          </w:p>
          <w:p w14:paraId="327AB3F5" w14:textId="71BA9738" w:rsidR="00552F9B" w:rsidRPr="002D4EDF" w:rsidRDefault="00530F86" w:rsidP="00552F9B">
            <w:pPr>
              <w:pStyle w:val="Heading4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Army Public School Boys</w:t>
            </w:r>
          </w:p>
          <w:p w14:paraId="28568171" w14:textId="1711AF0B" w:rsidR="00552F9B" w:rsidRPr="002D4EDF" w:rsidRDefault="00530F86" w:rsidP="00552F9B">
            <w:pPr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2012-2018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19B091D0" w14:textId="5E059DFE" w:rsidR="00144072" w:rsidRPr="002D4EDF" w:rsidRDefault="00144072" w:rsidP="00144072">
            <w:pPr>
              <w:pStyle w:val="Heading1"/>
              <w:rPr>
                <w:sz w:val="20"/>
                <w:szCs w:val="20"/>
              </w:rPr>
            </w:pPr>
          </w:p>
        </w:tc>
        <w:tc>
          <w:tcPr>
            <w:tcW w:w="6480" w:type="dxa"/>
            <w:gridSpan w:val="2"/>
          </w:tcPr>
          <w:sdt>
            <w:sdtPr>
              <w:rPr>
                <w:sz w:val="20"/>
                <w:szCs w:val="20"/>
              </w:rPr>
              <w:id w:val="864106690"/>
              <w:placeholder>
                <w:docPart w:val="4C6028292A9249F7ACE7AEEE8A296B2C"/>
              </w:placeholder>
              <w:temporary/>
              <w:showingPlcHdr/>
              <w15:appearance w15:val="hidden"/>
            </w:sdtPr>
            <w:sdtContent>
              <w:p w14:paraId="25D69029" w14:textId="77777777" w:rsidR="00144072" w:rsidRPr="002D4EDF" w:rsidRDefault="00144072" w:rsidP="00144072">
                <w:pPr>
                  <w:pStyle w:val="Heading1"/>
                  <w:rPr>
                    <w:sz w:val="20"/>
                    <w:szCs w:val="20"/>
                  </w:rPr>
                </w:pPr>
                <w:r w:rsidRPr="002D4EDF">
                  <w:rPr>
                    <w:sz w:val="20"/>
                    <w:szCs w:val="20"/>
                  </w:rPr>
                  <w:t>Experience</w:t>
                </w:r>
              </w:p>
            </w:sdtContent>
          </w:sdt>
          <w:p w14:paraId="33654631" w14:textId="5A82E100" w:rsidR="00552F9B" w:rsidRPr="002D4EDF" w:rsidRDefault="00530F86" w:rsidP="00552F9B">
            <w:pPr>
              <w:pStyle w:val="Heading3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Web Developer</w:t>
            </w:r>
          </w:p>
          <w:p w14:paraId="4F42A2B6" w14:textId="748C664D" w:rsidR="004103C0" w:rsidRPr="002D4EDF" w:rsidRDefault="00530F86" w:rsidP="004103C0">
            <w:pPr>
              <w:pStyle w:val="Heading5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Mind Gigs</w:t>
            </w:r>
            <w:r w:rsidR="001E2988" w:rsidRPr="002D4EDF">
              <w:rPr>
                <w:sz w:val="20"/>
                <w:szCs w:val="20"/>
              </w:rPr>
              <w:t xml:space="preserve"> Software House</w:t>
            </w:r>
            <w:r w:rsidRPr="002D4EDF">
              <w:rPr>
                <w:sz w:val="20"/>
                <w:szCs w:val="20"/>
              </w:rPr>
              <w:t xml:space="preserve"> / Peshawar / </w:t>
            </w:r>
            <w:r w:rsidR="001E2988" w:rsidRPr="002D4EDF">
              <w:rPr>
                <w:sz w:val="20"/>
                <w:szCs w:val="20"/>
              </w:rPr>
              <w:t>June 2020 – till now</w:t>
            </w:r>
            <w:r w:rsidRPr="002D4EDF">
              <w:rPr>
                <w:sz w:val="20"/>
                <w:szCs w:val="20"/>
              </w:rPr>
              <w:t xml:space="preserve"> </w:t>
            </w:r>
          </w:p>
          <w:p w14:paraId="13C1CD4C" w14:textId="60C34B1C" w:rsidR="008C36A8" w:rsidRPr="002D4EDF" w:rsidRDefault="008C36A8" w:rsidP="008C36A8">
            <w:pPr>
              <w:pStyle w:val="JobDescription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 xml:space="preserve">Coordination in professional web projects using different languages. </w:t>
            </w:r>
          </w:p>
          <w:p w14:paraId="2A55634E" w14:textId="334D4F7F" w:rsidR="008C36A8" w:rsidRPr="002D4EDF" w:rsidRDefault="0004380A" w:rsidP="008C36A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CSS, Bootstrap</w:t>
            </w:r>
          </w:p>
          <w:p w14:paraId="28CF6C32" w14:textId="4B022BB1" w:rsidR="008C36A8" w:rsidRPr="002D4EDF" w:rsidRDefault="0004380A" w:rsidP="008C36A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PHP, JavaScript</w:t>
            </w:r>
          </w:p>
          <w:p w14:paraId="42FFA071" w14:textId="7F689B5B" w:rsidR="008C36A8" w:rsidRPr="0004380A" w:rsidRDefault="0004380A" w:rsidP="0004380A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  <w:p w14:paraId="605A65CD" w14:textId="58D0EFA8" w:rsidR="00135B37" w:rsidRPr="002D4EDF" w:rsidRDefault="0004380A" w:rsidP="00135B37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Developer</w:t>
            </w:r>
          </w:p>
          <w:p w14:paraId="78E41083" w14:textId="168C5B51" w:rsidR="00135B37" w:rsidRPr="002D4EDF" w:rsidRDefault="0004380A" w:rsidP="00135B37">
            <w:pPr>
              <w:pStyle w:val="Heading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Incubation Center</w:t>
            </w:r>
            <w:r w:rsidR="008C36A8" w:rsidRPr="002D4EDF">
              <w:rPr>
                <w:sz w:val="20"/>
                <w:szCs w:val="20"/>
              </w:rPr>
              <w:t xml:space="preserve"> /</w:t>
            </w:r>
            <w:r w:rsidR="00135B37" w:rsidRPr="002D4EDF">
              <w:rPr>
                <w:sz w:val="20"/>
                <w:szCs w:val="20"/>
              </w:rPr>
              <w:t xml:space="preserve"> Peshawar / </w:t>
            </w:r>
            <w:r>
              <w:rPr>
                <w:sz w:val="20"/>
                <w:szCs w:val="20"/>
              </w:rPr>
              <w:t xml:space="preserve">June 2022 </w:t>
            </w:r>
            <w:r w:rsidRPr="002D4EDF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September 2022</w:t>
            </w:r>
          </w:p>
          <w:p w14:paraId="4A6902F3" w14:textId="663A44BB" w:rsidR="006C2DFF" w:rsidRPr="002D4EDF" w:rsidRDefault="00530F86" w:rsidP="00A6425D">
            <w:pPr>
              <w:pStyle w:val="JobDescription"/>
              <w:rPr>
                <w:rStyle w:val="JobDescriptionChar"/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 xml:space="preserve">Coordination in professional </w:t>
            </w:r>
            <w:r w:rsidR="0004380A">
              <w:rPr>
                <w:sz w:val="20"/>
                <w:szCs w:val="20"/>
              </w:rPr>
              <w:t>App</w:t>
            </w:r>
            <w:r w:rsidRPr="002D4EDF">
              <w:rPr>
                <w:sz w:val="20"/>
                <w:szCs w:val="20"/>
              </w:rPr>
              <w:t xml:space="preserve"> projects using </w:t>
            </w:r>
            <w:r w:rsidR="0004380A">
              <w:rPr>
                <w:sz w:val="20"/>
                <w:szCs w:val="20"/>
              </w:rPr>
              <w:t>Flutter.</w:t>
            </w:r>
          </w:p>
          <w:p w14:paraId="1F0263D0" w14:textId="4E59D4F4" w:rsidR="00C05E1D" w:rsidRPr="002D4EDF" w:rsidRDefault="0004380A" w:rsidP="008C36A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Flutter, Dart</w:t>
            </w:r>
          </w:p>
          <w:p w14:paraId="4C015B34" w14:textId="4621B6FE" w:rsidR="00D458AB" w:rsidRPr="002D4EDF" w:rsidRDefault="0004380A" w:rsidP="008C36A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Firebase</w:t>
            </w:r>
          </w:p>
          <w:p w14:paraId="3C3664CE" w14:textId="77777777" w:rsidR="008C36A8" w:rsidRPr="002D4EDF" w:rsidRDefault="008C36A8" w:rsidP="008C36A8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sz w:val="20"/>
                <w:szCs w:val="20"/>
              </w:rPr>
            </w:pPr>
          </w:p>
          <w:p w14:paraId="29812884" w14:textId="5AFC0E24" w:rsidR="002D4EDF" w:rsidRPr="002D4EDF" w:rsidRDefault="00D458AB" w:rsidP="002D4EDF">
            <w:pPr>
              <w:pStyle w:val="Heading1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projects complet</w:t>
            </w:r>
            <w:r w:rsidR="00914AC1" w:rsidRPr="002D4EDF">
              <w:rPr>
                <w:sz w:val="20"/>
                <w:szCs w:val="20"/>
              </w:rPr>
              <w:t>ed</w:t>
            </w:r>
          </w:p>
          <w:p w14:paraId="22A29A9C" w14:textId="447BCC5C" w:rsidR="002D4EDF" w:rsidRPr="002D4EDF" w:rsidRDefault="002D4EDF" w:rsidP="00D458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szCs w:val="20"/>
              </w:rPr>
            </w:pPr>
            <w:r w:rsidRPr="002D4EDF">
              <w:rPr>
                <w:rFonts w:asciiTheme="minorHAnsi" w:hAnsiTheme="minorHAnsi"/>
                <w:sz w:val="20"/>
                <w:szCs w:val="20"/>
              </w:rPr>
              <w:t>Student Personal Assistant</w:t>
            </w:r>
            <w:r w:rsidR="00E0279F">
              <w:rPr>
                <w:rFonts w:asciiTheme="minorHAnsi" w:hAnsiTheme="minorHAnsi"/>
                <w:sz w:val="20"/>
                <w:szCs w:val="20"/>
              </w:rPr>
              <w:t xml:space="preserve"> App UI</w:t>
            </w:r>
            <w:r w:rsidRPr="002D4EDF">
              <w:rPr>
                <w:rFonts w:asciiTheme="minorHAnsi" w:hAnsiTheme="minorHAnsi"/>
                <w:sz w:val="20"/>
                <w:szCs w:val="20"/>
              </w:rPr>
              <w:t xml:space="preserve"> (SPA)</w:t>
            </w:r>
          </w:p>
          <w:p w14:paraId="3C1A0936" w14:textId="19EE2DFB" w:rsidR="00D458AB" w:rsidRPr="002D4EDF" w:rsidRDefault="00D458AB" w:rsidP="00D458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szCs w:val="20"/>
              </w:rPr>
            </w:pPr>
            <w:r w:rsidRPr="002D4EDF">
              <w:rPr>
                <w:rFonts w:asciiTheme="minorHAnsi" w:hAnsiTheme="minorHAnsi"/>
                <w:sz w:val="20"/>
                <w:szCs w:val="20"/>
              </w:rPr>
              <w:t>Universal Testing Service (UTS)</w:t>
            </w:r>
            <w:r w:rsidR="002D4EDF" w:rsidRPr="002D4ED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D4EDF">
              <w:rPr>
                <w:rFonts w:asciiTheme="minorHAnsi" w:hAnsiTheme="minorHAnsi"/>
                <w:sz w:val="20"/>
                <w:szCs w:val="20"/>
              </w:rPr>
              <w:t>—</w:t>
            </w:r>
            <w:r w:rsidR="002D4EDF" w:rsidRPr="002D4ED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D4EDF">
              <w:rPr>
                <w:rFonts w:asciiTheme="minorHAnsi" w:hAnsiTheme="minorHAnsi"/>
                <w:sz w:val="20"/>
                <w:szCs w:val="20"/>
              </w:rPr>
              <w:t>Government project</w:t>
            </w:r>
          </w:p>
          <w:p w14:paraId="4D0D4ECB" w14:textId="563E41F7" w:rsidR="00D458AB" w:rsidRPr="002D4EDF" w:rsidRDefault="00D66D8C" w:rsidP="00D458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szCs w:val="20"/>
              </w:rPr>
            </w:pPr>
            <w:r w:rsidRPr="002D4EDF">
              <w:rPr>
                <w:rFonts w:asciiTheme="minorHAnsi" w:hAnsiTheme="minorHAnsi"/>
                <w:sz w:val="20"/>
                <w:szCs w:val="20"/>
              </w:rPr>
              <w:t>Hospital Management System</w:t>
            </w:r>
          </w:p>
          <w:p w14:paraId="1E642FF7" w14:textId="547FCF81" w:rsidR="0004380A" w:rsidRDefault="00D66D8C" w:rsidP="0004380A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szCs w:val="20"/>
              </w:rPr>
            </w:pPr>
            <w:r w:rsidRPr="002D4EDF">
              <w:rPr>
                <w:rFonts w:asciiTheme="minorHAnsi" w:hAnsiTheme="minorHAnsi"/>
                <w:sz w:val="20"/>
                <w:szCs w:val="20"/>
              </w:rPr>
              <w:t>Pharmacy</w:t>
            </w:r>
            <w:r w:rsidR="002D4EDF" w:rsidRPr="002D4EDF">
              <w:rPr>
                <w:rFonts w:asciiTheme="minorHAnsi" w:hAnsiTheme="minorHAnsi"/>
                <w:sz w:val="20"/>
                <w:szCs w:val="20"/>
              </w:rPr>
              <w:t xml:space="preserve"> Management System</w:t>
            </w:r>
          </w:p>
          <w:p w14:paraId="46485E68" w14:textId="5EAA08CA" w:rsidR="0004380A" w:rsidRPr="0004380A" w:rsidRDefault="0004380A" w:rsidP="0004380A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Modern Flutter User Interfaces</w:t>
            </w:r>
          </w:p>
          <w:p w14:paraId="6B174A3D" w14:textId="77777777" w:rsidR="00180F23" w:rsidRPr="002D4EDF" w:rsidRDefault="00180F23" w:rsidP="00180F23">
            <w:pPr>
              <w:pStyle w:val="ListParagraph"/>
              <w:rPr>
                <w:rFonts w:asciiTheme="minorHAnsi" w:hAnsiTheme="minorHAnsi"/>
                <w:sz w:val="20"/>
                <w:szCs w:val="20"/>
              </w:rPr>
            </w:pPr>
          </w:p>
          <w:p w14:paraId="58036286" w14:textId="7A779BAE" w:rsidR="00C05E1D" w:rsidRPr="002D4EDF" w:rsidRDefault="00C05E1D" w:rsidP="00C05E1D">
            <w:pPr>
              <w:pStyle w:val="Heading1"/>
              <w:rPr>
                <w:sz w:val="20"/>
                <w:szCs w:val="20"/>
              </w:rPr>
            </w:pPr>
            <w:r w:rsidRPr="002D4EDF">
              <w:rPr>
                <w:sz w:val="20"/>
                <w:szCs w:val="20"/>
              </w:rPr>
              <w:t>languages</w:t>
            </w:r>
          </w:p>
          <w:p w14:paraId="599C5048" w14:textId="0DA48758" w:rsidR="00C05E1D" w:rsidRPr="002D4EDF" w:rsidRDefault="00C05E1D" w:rsidP="00C05E1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szCs w:val="20"/>
              </w:rPr>
            </w:pPr>
            <w:r w:rsidRPr="002D4EDF">
              <w:rPr>
                <w:rFonts w:asciiTheme="minorHAnsi" w:hAnsiTheme="minorHAnsi"/>
                <w:sz w:val="20"/>
                <w:szCs w:val="20"/>
              </w:rPr>
              <w:t>English</w:t>
            </w:r>
          </w:p>
          <w:p w14:paraId="70268A59" w14:textId="6A5269F8" w:rsidR="00135B37" w:rsidRPr="002D4EDF" w:rsidRDefault="00C05E1D" w:rsidP="00135B37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szCs w:val="20"/>
              </w:rPr>
            </w:pPr>
            <w:r w:rsidRPr="002D4EDF">
              <w:rPr>
                <w:rFonts w:asciiTheme="minorHAnsi" w:hAnsiTheme="minorHAnsi"/>
                <w:sz w:val="20"/>
                <w:szCs w:val="20"/>
              </w:rPr>
              <w:t>Urd</w:t>
            </w:r>
            <w:r w:rsidR="00135B37" w:rsidRPr="002D4EDF">
              <w:rPr>
                <w:rFonts w:asciiTheme="minorHAnsi" w:hAnsiTheme="minorHAnsi"/>
                <w:sz w:val="20"/>
                <w:szCs w:val="20"/>
              </w:rPr>
              <w:t>u</w:t>
            </w:r>
          </w:p>
        </w:tc>
      </w:tr>
    </w:tbl>
    <w:p w14:paraId="51E070DE" w14:textId="77777777" w:rsidR="005A20B8" w:rsidRDefault="005A20B8"/>
    <w:sectPr w:rsidR="005A20B8" w:rsidSect="00C777FF">
      <w:headerReference w:type="default" r:id="rId19"/>
      <w:footerReference w:type="default" r:id="rId20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AE62" w14:textId="77777777" w:rsidR="002F6638" w:rsidRDefault="002F6638" w:rsidP="00B21D64">
      <w:pPr>
        <w:spacing w:after="0" w:line="240" w:lineRule="auto"/>
      </w:pPr>
      <w:r>
        <w:separator/>
      </w:r>
    </w:p>
  </w:endnote>
  <w:endnote w:type="continuationSeparator" w:id="0">
    <w:p w14:paraId="3FF2660D" w14:textId="77777777" w:rsidR="002F6638" w:rsidRDefault="002F663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C4CC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67DB0" wp14:editId="01F06E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D1943A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C2D2" w14:textId="77777777" w:rsidR="002F6638" w:rsidRDefault="002F6638" w:rsidP="00B21D64">
      <w:pPr>
        <w:spacing w:after="0" w:line="240" w:lineRule="auto"/>
      </w:pPr>
      <w:r>
        <w:separator/>
      </w:r>
    </w:p>
  </w:footnote>
  <w:footnote w:type="continuationSeparator" w:id="0">
    <w:p w14:paraId="0F19D543" w14:textId="77777777" w:rsidR="002F6638" w:rsidRDefault="002F663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93E09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ED518D4" wp14:editId="7026465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B68B18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C9C7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03E9"/>
    <w:multiLevelType w:val="hybridMultilevel"/>
    <w:tmpl w:val="56CA19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F4266"/>
    <w:multiLevelType w:val="hybridMultilevel"/>
    <w:tmpl w:val="2ADEE5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F2105"/>
    <w:multiLevelType w:val="multilevel"/>
    <w:tmpl w:val="9D984FD2"/>
    <w:numStyleLink w:val="BullettedList"/>
  </w:abstractNum>
  <w:abstractNum w:abstractNumId="6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20417943">
    <w:abstractNumId w:val="8"/>
  </w:num>
  <w:num w:numId="2" w16cid:durableId="680936915">
    <w:abstractNumId w:val="10"/>
  </w:num>
  <w:num w:numId="3" w16cid:durableId="939799973">
    <w:abstractNumId w:val="7"/>
  </w:num>
  <w:num w:numId="4" w16cid:durableId="1040328260">
    <w:abstractNumId w:val="4"/>
  </w:num>
  <w:num w:numId="5" w16cid:durableId="1276715824">
    <w:abstractNumId w:val="6"/>
  </w:num>
  <w:num w:numId="6" w16cid:durableId="367418145">
    <w:abstractNumId w:val="9"/>
  </w:num>
  <w:num w:numId="7" w16cid:durableId="1027952028">
    <w:abstractNumId w:val="0"/>
  </w:num>
  <w:num w:numId="8" w16cid:durableId="1723750003">
    <w:abstractNumId w:val="1"/>
  </w:num>
  <w:num w:numId="9" w16cid:durableId="1533180245">
    <w:abstractNumId w:val="5"/>
  </w:num>
  <w:num w:numId="10" w16cid:durableId="1540435348">
    <w:abstractNumId w:val="2"/>
  </w:num>
  <w:num w:numId="11" w16cid:durableId="2003196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86"/>
    <w:rsid w:val="000161E1"/>
    <w:rsid w:val="00021303"/>
    <w:rsid w:val="000224B5"/>
    <w:rsid w:val="0004380A"/>
    <w:rsid w:val="00107E81"/>
    <w:rsid w:val="00135B37"/>
    <w:rsid w:val="00144072"/>
    <w:rsid w:val="00147929"/>
    <w:rsid w:val="00180F23"/>
    <w:rsid w:val="001E2988"/>
    <w:rsid w:val="0021475C"/>
    <w:rsid w:val="00266D2E"/>
    <w:rsid w:val="002D4EDF"/>
    <w:rsid w:val="002F6638"/>
    <w:rsid w:val="003B77B0"/>
    <w:rsid w:val="003C0BB5"/>
    <w:rsid w:val="004067B9"/>
    <w:rsid w:val="004103C0"/>
    <w:rsid w:val="00416B56"/>
    <w:rsid w:val="00452292"/>
    <w:rsid w:val="004865C2"/>
    <w:rsid w:val="004B4147"/>
    <w:rsid w:val="004F67A9"/>
    <w:rsid w:val="005166A2"/>
    <w:rsid w:val="00530F86"/>
    <w:rsid w:val="00552F9B"/>
    <w:rsid w:val="005636A7"/>
    <w:rsid w:val="005A20B8"/>
    <w:rsid w:val="005B7DB3"/>
    <w:rsid w:val="0061400D"/>
    <w:rsid w:val="00621B5C"/>
    <w:rsid w:val="006C2DFF"/>
    <w:rsid w:val="007571B5"/>
    <w:rsid w:val="00760FA0"/>
    <w:rsid w:val="007772B1"/>
    <w:rsid w:val="007C4F63"/>
    <w:rsid w:val="008424CE"/>
    <w:rsid w:val="00884E3F"/>
    <w:rsid w:val="00890F1A"/>
    <w:rsid w:val="008C36A8"/>
    <w:rsid w:val="008E2197"/>
    <w:rsid w:val="00914AC1"/>
    <w:rsid w:val="0093429A"/>
    <w:rsid w:val="00997E86"/>
    <w:rsid w:val="009B7D45"/>
    <w:rsid w:val="009F2C1E"/>
    <w:rsid w:val="00A21AF8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05E1D"/>
    <w:rsid w:val="00C344AA"/>
    <w:rsid w:val="00C37B1A"/>
    <w:rsid w:val="00C777FF"/>
    <w:rsid w:val="00CD2FD2"/>
    <w:rsid w:val="00D12DFD"/>
    <w:rsid w:val="00D458AB"/>
    <w:rsid w:val="00D62B7E"/>
    <w:rsid w:val="00D66D8C"/>
    <w:rsid w:val="00DE0FDE"/>
    <w:rsid w:val="00E0279F"/>
    <w:rsid w:val="00F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70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9F2C1E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s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A8ACEE4CD74FE5A209E9ED0A83E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290FE-4485-4754-9846-BE94949EE50D}"/>
      </w:docPartPr>
      <w:docPartBody>
        <w:p w:rsidR="004D5621" w:rsidRDefault="007E48D3">
          <w:pPr>
            <w:pStyle w:val="26A8ACEE4CD74FE5A209E9ED0A83E0B7"/>
          </w:pPr>
          <w:r w:rsidRPr="007772B1">
            <w:t>ABOUT ME</w:t>
          </w:r>
        </w:p>
      </w:docPartBody>
    </w:docPart>
    <w:docPart>
      <w:docPartPr>
        <w:name w:val="09F4D70355BA4100B6A6C409F83B1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C2F4-3780-4FCA-BF38-A3BE0CB9ADDF}"/>
      </w:docPartPr>
      <w:docPartBody>
        <w:p w:rsidR="004D5621" w:rsidRDefault="007E48D3">
          <w:pPr>
            <w:pStyle w:val="09F4D70355BA4100B6A6C409F83B1731"/>
          </w:pPr>
          <w:r>
            <w:t>Skills</w:t>
          </w:r>
        </w:p>
      </w:docPartBody>
    </w:docPart>
    <w:docPart>
      <w:docPartPr>
        <w:name w:val="E512D8474DEB44CD819BC591031AE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89432-F9AB-40E6-89EA-F52DF08B397A}"/>
      </w:docPartPr>
      <w:docPartBody>
        <w:p w:rsidR="004D5621" w:rsidRDefault="007E48D3">
          <w:pPr>
            <w:pStyle w:val="E512D8474DEB44CD819BC591031AE1C0"/>
          </w:pPr>
          <w:r>
            <w:t>Education</w:t>
          </w:r>
        </w:p>
      </w:docPartBody>
    </w:docPart>
    <w:docPart>
      <w:docPartPr>
        <w:name w:val="4C6028292A9249F7ACE7AEEE8A296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7FA11-9D19-41AD-9A16-156247CC5D08}"/>
      </w:docPartPr>
      <w:docPartBody>
        <w:p w:rsidR="004D5621" w:rsidRDefault="007E48D3">
          <w:pPr>
            <w:pStyle w:val="4C6028292A9249F7ACE7AEEE8A296B2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683052145">
    <w:abstractNumId w:val="0"/>
  </w:num>
  <w:num w:numId="2" w16cid:durableId="117645659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D3"/>
    <w:rsid w:val="004D5621"/>
    <w:rsid w:val="00530660"/>
    <w:rsid w:val="007E48D3"/>
    <w:rsid w:val="00A65FCF"/>
    <w:rsid w:val="00AD30EC"/>
    <w:rsid w:val="00BA2E67"/>
    <w:rsid w:val="00C5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A8ACEE4CD74FE5A209E9ED0A83E0B7">
    <w:name w:val="26A8ACEE4CD74FE5A209E9ED0A83E0B7"/>
  </w:style>
  <w:style w:type="paragraph" w:customStyle="1" w:styleId="09F4D70355BA4100B6A6C409F83B1731">
    <w:name w:val="09F4D70355BA4100B6A6C409F83B1731"/>
  </w:style>
  <w:style w:type="paragraph" w:customStyle="1" w:styleId="E512D8474DEB44CD819BC591031AE1C0">
    <w:name w:val="E512D8474DEB44CD819BC591031AE1C0"/>
  </w:style>
  <w:style w:type="paragraph" w:customStyle="1" w:styleId="4C6028292A9249F7ACE7AEEE8A296B2C">
    <w:name w:val="4C6028292A9249F7ACE7AEEE8A296B2C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2021-10-30T17:52:00Z</dcterms:created>
  <dcterms:modified xsi:type="dcterms:W3CDTF">2023-03-06T15:31:00Z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